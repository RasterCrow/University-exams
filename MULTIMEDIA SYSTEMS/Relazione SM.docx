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405522">
      <w:pPr>
        <w:pStyle w:val="Titolo"/>
      </w:pPr>
      <w:r>
        <w:t>Relazione Sistemi Multimediali</w:t>
      </w:r>
    </w:p>
    <w:p w:rsidR="00405522" w:rsidRDefault="00405522">
      <w:pPr>
        <w:pStyle w:val="Titolo"/>
      </w:pPr>
    </w:p>
    <w:p w:rsidR="00855982" w:rsidRPr="00405522" w:rsidRDefault="00405522" w:rsidP="00855982">
      <w:pPr>
        <w:pStyle w:val="Titolo1"/>
        <w:rPr>
          <w:sz w:val="40"/>
          <w:szCs w:val="40"/>
        </w:rPr>
      </w:pPr>
      <w:r w:rsidRPr="00405522">
        <w:rPr>
          <w:sz w:val="40"/>
          <w:szCs w:val="40"/>
        </w:rPr>
        <w:t>Autori</w:t>
      </w:r>
    </w:p>
    <w:p w:rsidR="00855982" w:rsidRPr="00405522" w:rsidRDefault="00405522" w:rsidP="00405522">
      <w:pPr>
        <w:rPr>
          <w:sz w:val="24"/>
          <w:szCs w:val="24"/>
        </w:rPr>
      </w:pPr>
      <w:r w:rsidRPr="00405522">
        <w:rPr>
          <w:sz w:val="24"/>
          <w:szCs w:val="24"/>
        </w:rPr>
        <w:t>Alexandru Stefan Andries</w:t>
      </w:r>
      <w:r w:rsidRPr="00405522">
        <w:rPr>
          <w:sz w:val="24"/>
          <w:szCs w:val="24"/>
        </w:rPr>
        <w:tab/>
        <w:t>20018146</w:t>
      </w:r>
    </w:p>
    <w:p w:rsidR="00405522" w:rsidRPr="00405522" w:rsidRDefault="00405522" w:rsidP="00405522">
      <w:pPr>
        <w:rPr>
          <w:sz w:val="24"/>
          <w:szCs w:val="24"/>
        </w:rPr>
      </w:pPr>
      <w:r w:rsidRPr="00405522">
        <w:rPr>
          <w:sz w:val="24"/>
          <w:szCs w:val="24"/>
        </w:rPr>
        <w:t xml:space="preserve">Nicolò </w:t>
      </w:r>
      <w:proofErr w:type="spellStart"/>
      <w:r w:rsidRPr="00405522">
        <w:rPr>
          <w:sz w:val="24"/>
          <w:szCs w:val="24"/>
        </w:rPr>
        <w:t>Benella</w:t>
      </w:r>
      <w:proofErr w:type="spellEnd"/>
      <w:r w:rsidRPr="00405522">
        <w:rPr>
          <w:sz w:val="24"/>
          <w:szCs w:val="24"/>
        </w:rPr>
        <w:tab/>
      </w:r>
      <w:r w:rsidRPr="00405522">
        <w:rPr>
          <w:sz w:val="24"/>
          <w:szCs w:val="24"/>
        </w:rPr>
        <w:tab/>
      </w:r>
      <w:r w:rsidRPr="00405522">
        <w:rPr>
          <w:sz w:val="24"/>
          <w:szCs w:val="24"/>
        </w:rPr>
        <w:tab/>
        <w:t>20018152</w:t>
      </w:r>
    </w:p>
    <w:p w:rsidR="00405522" w:rsidRDefault="00405522" w:rsidP="00405522"/>
    <w:p w:rsidR="00405522" w:rsidRPr="00405522" w:rsidRDefault="00405522" w:rsidP="00405522">
      <w:pPr>
        <w:pStyle w:val="Titolo1"/>
        <w:rPr>
          <w:sz w:val="40"/>
          <w:szCs w:val="40"/>
        </w:rPr>
      </w:pPr>
      <w:r w:rsidRPr="00405522">
        <w:rPr>
          <w:sz w:val="40"/>
          <w:szCs w:val="40"/>
        </w:rPr>
        <w:t>Descrizione Progetto</w:t>
      </w:r>
    </w:p>
    <w:p w:rsidR="00405522" w:rsidRPr="00405522" w:rsidRDefault="00405522" w:rsidP="00405522">
      <w:pPr>
        <w:rPr>
          <w:sz w:val="24"/>
          <w:szCs w:val="24"/>
        </w:rPr>
      </w:pPr>
      <w:r w:rsidRPr="00405522">
        <w:rPr>
          <w:sz w:val="24"/>
          <w:szCs w:val="24"/>
        </w:rPr>
        <w:t>Effettuare la rotazione di un’immagine, sia a colori che bianco e nero, e mostrare la sua animazione in una nuova finestra.</w:t>
      </w:r>
    </w:p>
    <w:p w:rsidR="00405522" w:rsidRPr="00405522" w:rsidRDefault="00405522" w:rsidP="00405522">
      <w:pPr>
        <w:rPr>
          <w:sz w:val="24"/>
          <w:szCs w:val="24"/>
        </w:rPr>
      </w:pPr>
      <w:r w:rsidRPr="00405522">
        <w:rPr>
          <w:sz w:val="24"/>
          <w:szCs w:val="24"/>
        </w:rPr>
        <w:t>Come extra, l’implementazione di un Double Buffer.</w:t>
      </w:r>
    </w:p>
    <w:p w:rsidR="00405522" w:rsidRDefault="00405522" w:rsidP="00405522"/>
    <w:p w:rsidR="00405522" w:rsidRPr="00405522" w:rsidRDefault="00405522" w:rsidP="00405522">
      <w:pPr>
        <w:pStyle w:val="Titolo1"/>
        <w:rPr>
          <w:sz w:val="40"/>
          <w:szCs w:val="40"/>
        </w:rPr>
      </w:pPr>
      <w:r w:rsidRPr="00405522">
        <w:rPr>
          <w:sz w:val="40"/>
          <w:szCs w:val="40"/>
        </w:rPr>
        <w:t>Spiegazione Progetto</w:t>
      </w:r>
    </w:p>
    <w:p w:rsidR="00405522" w:rsidRDefault="00405522" w:rsidP="00405522">
      <w:pPr>
        <w:rPr>
          <w:sz w:val="24"/>
          <w:szCs w:val="24"/>
        </w:rPr>
      </w:pPr>
      <w:r>
        <w:rPr>
          <w:sz w:val="24"/>
          <w:szCs w:val="24"/>
        </w:rPr>
        <w:t>Per iniziare abbiamo seguito i consigli presenti sul pdf per la relazione finale, ovvero abbiamo diviso il progetto in 2 parti.</w:t>
      </w:r>
    </w:p>
    <w:p w:rsidR="00405522" w:rsidRDefault="00405522" w:rsidP="00405522">
      <w:pPr>
        <w:rPr>
          <w:sz w:val="24"/>
          <w:szCs w:val="24"/>
        </w:rPr>
      </w:pPr>
      <w:r>
        <w:rPr>
          <w:sz w:val="24"/>
          <w:szCs w:val="24"/>
        </w:rPr>
        <w:t xml:space="preserve">La prima consiste nell’eseguire l’effettiva rotazione di </w:t>
      </w:r>
      <w:r w:rsidR="00F55B02">
        <w:rPr>
          <w:sz w:val="24"/>
          <w:szCs w:val="24"/>
        </w:rPr>
        <w:t>un’immagine</w:t>
      </w:r>
      <w:r>
        <w:rPr>
          <w:sz w:val="24"/>
          <w:szCs w:val="24"/>
        </w:rPr>
        <w:t xml:space="preserve"> a colori o in bianco e nero, dato un determinato angolo di rotazione.</w:t>
      </w:r>
    </w:p>
    <w:p w:rsidR="00912F7D" w:rsidRDefault="00405522" w:rsidP="00912F7D">
      <w:pPr>
        <w:rPr>
          <w:sz w:val="24"/>
          <w:szCs w:val="24"/>
        </w:rPr>
      </w:pPr>
      <w:r>
        <w:rPr>
          <w:sz w:val="24"/>
          <w:szCs w:val="24"/>
        </w:rPr>
        <w:t xml:space="preserve">La seconda invece è la </w:t>
      </w:r>
      <w:r w:rsidRPr="00F55B02">
        <w:rPr>
          <w:sz w:val="24"/>
          <w:szCs w:val="24"/>
        </w:rPr>
        <w:t>parte</w:t>
      </w:r>
      <w:r>
        <w:rPr>
          <w:sz w:val="24"/>
          <w:szCs w:val="24"/>
        </w:rPr>
        <w:t xml:space="preserve"> di animazione della rotazione nella finestra.</w:t>
      </w:r>
    </w:p>
    <w:p w:rsidR="00912F7D" w:rsidRPr="00912F7D" w:rsidRDefault="00912F7D" w:rsidP="00912F7D">
      <w:pPr>
        <w:pStyle w:val="Titolo1"/>
      </w:pPr>
      <w:r w:rsidRPr="00912F7D">
        <w:lastRenderedPageBreak/>
        <w:t>Rotazione di un immagine</w:t>
      </w:r>
    </w:p>
    <w:p w:rsidR="00912F7D" w:rsidRDefault="00912F7D" w:rsidP="00912F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5795" cy="2356485"/>
            <wp:effectExtent l="0" t="0" r="825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 xml:space="preserve">Per eseguire la rotazione abbiano dovuto risolvere i diversi problemi che erano </w:t>
      </w:r>
      <w:r w:rsidR="00F55B02">
        <w:rPr>
          <w:sz w:val="24"/>
          <w:szCs w:val="24"/>
        </w:rPr>
        <w:t>già</w:t>
      </w:r>
      <w:r>
        <w:rPr>
          <w:sz w:val="24"/>
          <w:szCs w:val="24"/>
        </w:rPr>
        <w:t xml:space="preserve"> stati anticipati nel pdf finale.</w:t>
      </w:r>
    </w:p>
    <w:p w:rsidR="00912F7D" w:rsidRDefault="00912F7D" w:rsidP="00912F7D">
      <w:pPr>
        <w:rPr>
          <w:color w:val="FF0000"/>
          <w:sz w:val="24"/>
          <w:szCs w:val="24"/>
        </w:rPr>
      </w:pPr>
    </w:p>
    <w:p w:rsidR="00912F7D" w:rsidRDefault="00912F7D" w:rsidP="00912F7D">
      <w:pPr>
        <w:rPr>
          <w:color w:val="FF0000"/>
          <w:sz w:val="24"/>
          <w:szCs w:val="24"/>
        </w:rPr>
      </w:pPr>
      <w:r w:rsidRPr="00912F7D">
        <w:rPr>
          <w:color w:val="FF0000"/>
          <w:sz w:val="24"/>
          <w:szCs w:val="24"/>
        </w:rPr>
        <w:t>PROBLEMA 1</w:t>
      </w:r>
    </w:p>
    <w:p w:rsidR="00912F7D" w:rsidRDefault="00912F7D" w:rsidP="00912F7D">
      <w:pPr>
        <w:rPr>
          <w:color w:val="FF0000"/>
          <w:sz w:val="24"/>
          <w:szCs w:val="24"/>
        </w:rPr>
      </w:pPr>
    </w:p>
    <w:p w:rsidR="00912F7D" w:rsidRPr="00912F7D" w:rsidRDefault="00912F7D" w:rsidP="00912F7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829300" cy="21223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47" cy="214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7D" w:rsidRDefault="00912F7D" w:rsidP="00912F7D">
      <w:pPr>
        <w:rPr>
          <w:sz w:val="24"/>
          <w:szCs w:val="24"/>
        </w:rPr>
      </w:pP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 xml:space="preserve">Pur avendo la formula di rotazione base, essa permetteva la rotazione di </w:t>
      </w:r>
      <w:r w:rsidR="00F55B02">
        <w:rPr>
          <w:sz w:val="24"/>
          <w:szCs w:val="24"/>
        </w:rPr>
        <w:t>un’immagine</w:t>
      </w:r>
      <w:r>
        <w:rPr>
          <w:sz w:val="24"/>
          <w:szCs w:val="24"/>
        </w:rPr>
        <w:t xml:space="preserve"> solamente sul punto 0,0 ovvero l’angolo in alto a sinistra</w:t>
      </w: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>Nel nostro progetto ci interessava la rotazione sul punto centrale dell’immagine.</w:t>
      </w:r>
    </w:p>
    <w:p w:rsidR="00912F7D" w:rsidRDefault="00912F7D" w:rsidP="00912F7D">
      <w:pPr>
        <w:rPr>
          <w:sz w:val="24"/>
          <w:szCs w:val="24"/>
        </w:rPr>
      </w:pPr>
    </w:p>
    <w:p w:rsidR="00912F7D" w:rsidRDefault="00912F7D" w:rsidP="00912F7D">
      <w:pPr>
        <w:rPr>
          <w:sz w:val="24"/>
          <w:szCs w:val="24"/>
        </w:rPr>
      </w:pPr>
    </w:p>
    <w:p w:rsidR="00912F7D" w:rsidRDefault="00912F7D" w:rsidP="00912F7D">
      <w:pPr>
        <w:rPr>
          <w:sz w:val="24"/>
          <w:szCs w:val="24"/>
        </w:rPr>
      </w:pPr>
    </w:p>
    <w:p w:rsidR="00912F7D" w:rsidRDefault="00912F7D" w:rsidP="00912F7D">
      <w:pPr>
        <w:rPr>
          <w:sz w:val="24"/>
          <w:szCs w:val="24"/>
        </w:rPr>
      </w:pPr>
    </w:p>
    <w:p w:rsidR="00912F7D" w:rsidRDefault="00912F7D" w:rsidP="00912F7D">
      <w:pPr>
        <w:rPr>
          <w:sz w:val="24"/>
          <w:szCs w:val="24"/>
        </w:rPr>
      </w:pP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 xml:space="preserve">Abbiamo quindi dovuto modificare a dovere la formula trovando infine </w:t>
      </w:r>
      <w:r w:rsidR="00F55B02">
        <w:rPr>
          <w:sz w:val="24"/>
          <w:szCs w:val="24"/>
        </w:rPr>
        <w:t>questa:</w:t>
      </w:r>
      <w:r>
        <w:rPr>
          <w:sz w:val="24"/>
          <w:szCs w:val="24"/>
        </w:rPr>
        <w:t xml:space="preserve"> </w:t>
      </w:r>
    </w:p>
    <w:p w:rsidR="00912F7D" w:rsidRDefault="00912F7D" w:rsidP="00912F7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89805" cy="15678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7D" w:rsidRDefault="00A974D0" w:rsidP="00912F7D">
      <w:pPr>
        <w:rPr>
          <w:sz w:val="24"/>
          <w:szCs w:val="24"/>
        </w:rPr>
      </w:pPr>
      <w:r>
        <w:rPr>
          <w:sz w:val="24"/>
          <w:szCs w:val="24"/>
        </w:rPr>
        <w:t>Anziché</w:t>
      </w:r>
      <w:r w:rsidR="00912F7D">
        <w:rPr>
          <w:sz w:val="24"/>
          <w:szCs w:val="24"/>
        </w:rPr>
        <w:t xml:space="preserve"> effettuare la formula di rotazione direttamente sul punto analizzato, possiamo aggiungere come offset il punto centrale dell</w:t>
      </w:r>
      <w:r>
        <w:rPr>
          <w:sz w:val="24"/>
          <w:szCs w:val="24"/>
        </w:rPr>
        <w:t>’</w:t>
      </w:r>
      <w:r w:rsidR="00912F7D">
        <w:rPr>
          <w:sz w:val="24"/>
          <w:szCs w:val="24"/>
        </w:rPr>
        <w:t>immagine ed eseguire la rotazione sul nuovo punto trovato.</w:t>
      </w: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>In questo modo spostiamo il pixel intorno al centro e non al punto 0,0.</w:t>
      </w: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>Per trovare poi nuovamente la sua posizione effettuare aggiungiamo nuovamente l’offset.</w:t>
      </w:r>
    </w:p>
    <w:p w:rsidR="00912F7D" w:rsidRDefault="00912F7D" w:rsidP="00912F7D">
      <w:pPr>
        <w:rPr>
          <w:color w:val="FF0000"/>
          <w:sz w:val="24"/>
          <w:szCs w:val="24"/>
        </w:rPr>
      </w:pPr>
      <w:r w:rsidRPr="00912F7D">
        <w:rPr>
          <w:color w:val="FF0000"/>
          <w:sz w:val="24"/>
          <w:szCs w:val="24"/>
        </w:rPr>
        <w:t>PROBLEMA 2</w:t>
      </w:r>
    </w:p>
    <w:p w:rsidR="00912F7D" w:rsidRDefault="00912F7D" w:rsidP="00912F7D">
      <w:pPr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936671" cy="188170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23" cy="18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>Il secondo problema che abbiamo dovuto risolvere è quello del clipping.</w:t>
      </w:r>
    </w:p>
    <w:p w:rsidR="00912F7D" w:rsidRDefault="00912F7D" w:rsidP="00912F7D">
      <w:pPr>
        <w:rPr>
          <w:sz w:val="24"/>
          <w:szCs w:val="24"/>
        </w:rPr>
      </w:pPr>
      <w:r>
        <w:rPr>
          <w:sz w:val="24"/>
          <w:szCs w:val="24"/>
        </w:rPr>
        <w:t xml:space="preserve">Ruotando l’immagine </w:t>
      </w:r>
      <w:r w:rsidR="009D4629">
        <w:rPr>
          <w:sz w:val="24"/>
          <w:szCs w:val="24"/>
        </w:rPr>
        <w:t>succede che i bordi possano uscire dalla grandezza originale dell’immagine e questo potrebbe portare a errori nel programma.</w:t>
      </w:r>
    </w:p>
    <w:p w:rsidR="009D4629" w:rsidRDefault="009D4629" w:rsidP="00912F7D">
      <w:pPr>
        <w:rPr>
          <w:sz w:val="24"/>
          <w:szCs w:val="24"/>
        </w:rPr>
      </w:pPr>
      <w:bookmarkStart w:id="0" w:name="codiceOutOfBounds"/>
      <w:r>
        <w:rPr>
          <w:noProof/>
          <w:sz w:val="24"/>
          <w:szCs w:val="24"/>
        </w:rPr>
        <w:drawing>
          <wp:inline distT="0" distB="0" distL="0" distR="0">
            <wp:extent cx="5731510" cy="1213485"/>
            <wp:effectExtent l="0" t="0" r="254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2F7D" w:rsidRDefault="009D4629" w:rsidP="00912F7D">
      <w:pPr>
        <w:rPr>
          <w:sz w:val="24"/>
          <w:szCs w:val="24"/>
        </w:rPr>
      </w:pPr>
      <w:r>
        <w:rPr>
          <w:sz w:val="24"/>
          <w:szCs w:val="24"/>
        </w:rPr>
        <w:t>Per risolvere il problema abbiamo semplicemente fatto un controllo che prima di inserire effettivamente il pixel controlla se la sua posizione è compresa tra 0 e la larghezza</w:t>
      </w:r>
      <w:r w:rsidRPr="009D4629">
        <w:rPr>
          <w:sz w:val="24"/>
          <w:szCs w:val="24"/>
        </w:rPr>
        <w:t>/</w:t>
      </w:r>
      <w:r>
        <w:rPr>
          <w:sz w:val="24"/>
          <w:szCs w:val="24"/>
        </w:rPr>
        <w:t xml:space="preserve">altezza dell’immagine. </w:t>
      </w:r>
      <w:r w:rsidR="00A974D0">
        <w:rPr>
          <w:sz w:val="24"/>
          <w:szCs w:val="24"/>
        </w:rPr>
        <w:t>Dopodiché</w:t>
      </w:r>
      <w:r>
        <w:rPr>
          <w:sz w:val="24"/>
          <w:szCs w:val="24"/>
        </w:rPr>
        <w:t xml:space="preserve"> salva il valore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using</w:t>
      </w:r>
      <w:proofErr w:type="spellEnd"/>
      <w:proofErr w:type="gramEnd"/>
      <w:r>
        <w:rPr>
          <w:sz w:val="24"/>
          <w:szCs w:val="24"/>
        </w:rPr>
        <w:t xml:space="preserve"> verrà spiegato in seguito ).</w:t>
      </w:r>
    </w:p>
    <w:p w:rsidR="009D4629" w:rsidRDefault="009D4629" w:rsidP="009D4629">
      <w:pPr>
        <w:rPr>
          <w:color w:val="FF0000"/>
          <w:sz w:val="24"/>
          <w:szCs w:val="24"/>
        </w:rPr>
      </w:pPr>
      <w:r w:rsidRPr="00912F7D">
        <w:rPr>
          <w:color w:val="FF0000"/>
          <w:sz w:val="24"/>
          <w:szCs w:val="24"/>
        </w:rPr>
        <w:lastRenderedPageBreak/>
        <w:t xml:space="preserve">PROBLEMA </w:t>
      </w:r>
      <w:r>
        <w:rPr>
          <w:color w:val="FF0000"/>
          <w:sz w:val="24"/>
          <w:szCs w:val="24"/>
        </w:rPr>
        <w:t>3</w:t>
      </w:r>
    </w:p>
    <w:p w:rsidR="009D4629" w:rsidRDefault="009D4629" w:rsidP="009D4629">
      <w:pPr>
        <w:rPr>
          <w:sz w:val="24"/>
          <w:szCs w:val="24"/>
        </w:rPr>
      </w:pPr>
      <w:r>
        <w:rPr>
          <w:sz w:val="24"/>
          <w:szCs w:val="24"/>
        </w:rPr>
        <w:t xml:space="preserve">Il terzo problema è quello della mancanza di pixel o artefatti dopo aver ruotato </w:t>
      </w:r>
      <w:r w:rsidR="00A974D0">
        <w:rPr>
          <w:sz w:val="24"/>
          <w:szCs w:val="24"/>
        </w:rPr>
        <w:t>un</w:t>
      </w:r>
      <w:r w:rsidR="00A974D0" w:rsidRPr="009D4629">
        <w:rPr>
          <w:sz w:val="24"/>
          <w:szCs w:val="24"/>
        </w:rPr>
        <w:t>’</w:t>
      </w:r>
      <w:r w:rsidR="00A974D0">
        <w:rPr>
          <w:sz w:val="24"/>
          <w:szCs w:val="24"/>
        </w:rPr>
        <w:t>immagine</w:t>
      </w:r>
      <w:r>
        <w:rPr>
          <w:sz w:val="24"/>
          <w:szCs w:val="24"/>
        </w:rPr>
        <w:t>.</w:t>
      </w:r>
    </w:p>
    <w:p w:rsidR="009D4629" w:rsidRDefault="009D4629" w:rsidP="009D4629">
      <w:pPr>
        <w:rPr>
          <w:sz w:val="24"/>
          <w:szCs w:val="24"/>
        </w:rPr>
      </w:pPr>
      <w:r>
        <w:rPr>
          <w:sz w:val="24"/>
          <w:szCs w:val="24"/>
        </w:rPr>
        <w:t xml:space="preserve">Per risolverlo ci è sembrato </w:t>
      </w:r>
      <w:r w:rsidR="00F55B02" w:rsidRPr="009D4629">
        <w:rPr>
          <w:sz w:val="24"/>
          <w:szCs w:val="24"/>
        </w:rPr>
        <w:t>p</w:t>
      </w:r>
      <w:r w:rsidR="00F55B02">
        <w:rPr>
          <w:sz w:val="24"/>
          <w:szCs w:val="24"/>
        </w:rPr>
        <w:t>iù</w:t>
      </w:r>
      <w:r>
        <w:rPr>
          <w:sz w:val="24"/>
          <w:szCs w:val="24"/>
        </w:rPr>
        <w:t xml:space="preserve"> veloce usare la soluzione numero 2, ovvero </w:t>
      </w:r>
      <w:r w:rsidR="00A974D0">
        <w:rPr>
          <w:sz w:val="24"/>
          <w:szCs w:val="24"/>
        </w:rPr>
        <w:t>anziché</w:t>
      </w:r>
      <w:r>
        <w:rPr>
          <w:sz w:val="24"/>
          <w:szCs w:val="24"/>
        </w:rPr>
        <w:t xml:space="preserve"> fare </w:t>
      </w:r>
      <w:proofErr w:type="spellStart"/>
      <w:r>
        <w:rPr>
          <w:sz w:val="24"/>
          <w:szCs w:val="24"/>
        </w:rPr>
        <w:t>upsample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rotation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downsample</w:t>
      </w:r>
      <w:proofErr w:type="spellEnd"/>
      <w:r>
        <w:rPr>
          <w:sz w:val="24"/>
          <w:szCs w:val="24"/>
        </w:rPr>
        <w:t xml:space="preserve">, abbiamo semplicemente trovato </w:t>
      </w:r>
      <w:r w:rsidR="00A974D0">
        <w:rPr>
          <w:sz w:val="24"/>
          <w:szCs w:val="24"/>
        </w:rPr>
        <w:t>quella</w:t>
      </w:r>
      <w:r>
        <w:rPr>
          <w:sz w:val="24"/>
          <w:szCs w:val="24"/>
        </w:rPr>
        <w:t xml:space="preserve"> pixel dell’immagine originale dovrebbe stare in quella posizione.</w:t>
      </w:r>
    </w:p>
    <w:p w:rsidR="009D4629" w:rsidRDefault="009D4629" w:rsidP="009D46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1209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29" w:rsidRDefault="009D4629" w:rsidP="009D4629">
      <w:pPr>
        <w:rPr>
          <w:sz w:val="24"/>
          <w:szCs w:val="24"/>
        </w:rPr>
      </w:pPr>
      <w:r>
        <w:rPr>
          <w:sz w:val="24"/>
          <w:szCs w:val="24"/>
        </w:rPr>
        <w:t>Con questo abbiamo risolto il problema della rotazione.</w:t>
      </w:r>
    </w:p>
    <w:p w:rsidR="009D4629" w:rsidRPr="009D4629" w:rsidRDefault="009D4629" w:rsidP="009D4629">
      <w:pPr>
        <w:pStyle w:val="Titolo1"/>
      </w:pPr>
      <w:r>
        <w:t>Animazione</w:t>
      </w:r>
    </w:p>
    <w:p w:rsidR="009D4629" w:rsidRDefault="009D4629" w:rsidP="00912F7D">
      <w:pPr>
        <w:rPr>
          <w:sz w:val="24"/>
          <w:szCs w:val="24"/>
        </w:rPr>
      </w:pPr>
      <w:r>
        <w:rPr>
          <w:sz w:val="24"/>
          <w:szCs w:val="24"/>
        </w:rPr>
        <w:t>Per effettuare l’animazione abbiamo seguito l</w:t>
      </w:r>
      <w:r w:rsidRPr="009D4629">
        <w:rPr>
          <w:sz w:val="24"/>
          <w:szCs w:val="24"/>
        </w:rPr>
        <w:t>’</w:t>
      </w:r>
      <w:r>
        <w:rPr>
          <w:sz w:val="24"/>
          <w:szCs w:val="24"/>
        </w:rPr>
        <w:t>algoritmo generale descrittoci sul pdf.</w:t>
      </w:r>
    </w:p>
    <w:p w:rsidR="009D4629" w:rsidRDefault="009D4629" w:rsidP="009D462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5457" cy="1882520"/>
            <wp:effectExtent l="0" t="0" r="5715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01" cy="189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29" w:rsidRDefault="009D4629" w:rsidP="009D4629">
      <w:pPr>
        <w:rPr>
          <w:sz w:val="24"/>
          <w:szCs w:val="24"/>
        </w:rPr>
      </w:pPr>
      <w:r>
        <w:rPr>
          <w:sz w:val="24"/>
          <w:szCs w:val="24"/>
        </w:rPr>
        <w:t xml:space="preserve">Tradotto in codice </w:t>
      </w:r>
      <w:r w:rsidR="00F55B02">
        <w:rPr>
          <w:sz w:val="24"/>
          <w:szCs w:val="24"/>
        </w:rPr>
        <w:t>abbiamo:</w:t>
      </w:r>
    </w:p>
    <w:p w:rsidR="00994EB9" w:rsidRDefault="00994EB9" w:rsidP="00994EB9">
      <w:pPr>
        <w:jc w:val="center"/>
        <w:rPr>
          <w:sz w:val="24"/>
          <w:szCs w:val="24"/>
        </w:rPr>
      </w:pPr>
      <w:bookmarkStart w:id="1" w:name="codiceAnimazione"/>
      <w:r>
        <w:rPr>
          <w:noProof/>
          <w:sz w:val="24"/>
          <w:szCs w:val="24"/>
        </w:rPr>
        <w:drawing>
          <wp:inline distT="0" distB="0" distL="0" distR="0">
            <wp:extent cx="4163099" cy="3308756"/>
            <wp:effectExtent l="0" t="0" r="889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37" cy="331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994EB9" w:rsidRDefault="00994EB9" w:rsidP="00994E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Il codice è molto semplice e rispecchia l’algoritmo generico scritto sopra. L’animazione prosegue fino a quando non viene chiusa la finestra.</w:t>
      </w:r>
    </w:p>
    <w:p w:rsidR="00994EB9" w:rsidRDefault="00994EB9" w:rsidP="00994EB9">
      <w:pPr>
        <w:rPr>
          <w:sz w:val="24"/>
          <w:szCs w:val="24"/>
        </w:rPr>
      </w:pPr>
    </w:p>
    <w:p w:rsidR="00994EB9" w:rsidRPr="00EC52A4" w:rsidRDefault="00994EB9" w:rsidP="00994EB9">
      <w:pPr>
        <w:pStyle w:val="Titolo1"/>
      </w:pPr>
      <w:r w:rsidRPr="00EC52A4">
        <w:t>EXTRA - Double Buffer</w:t>
      </w:r>
    </w:p>
    <w:p w:rsidR="00994EB9" w:rsidRDefault="00994EB9" w:rsidP="00994EB9">
      <w:pPr>
        <w:rPr>
          <w:sz w:val="24"/>
          <w:szCs w:val="24"/>
        </w:rPr>
      </w:pPr>
      <w:r w:rsidRPr="00994EB9">
        <w:rPr>
          <w:sz w:val="24"/>
          <w:szCs w:val="24"/>
        </w:rPr>
        <w:t>Abbiamo aggiunto al progetto a</w:t>
      </w:r>
      <w:r>
        <w:rPr>
          <w:sz w:val="24"/>
          <w:szCs w:val="24"/>
        </w:rPr>
        <w:t>nche una semplice implementazione del double buffer.</w:t>
      </w:r>
    </w:p>
    <w:p w:rsidR="00994EB9" w:rsidRDefault="00994EB9" w:rsidP="00994EB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Sempre seguendo l’algoritmo </w:t>
      </w:r>
      <w:r w:rsidR="00F55B02">
        <w:rPr>
          <w:sz w:val="24"/>
          <w:szCs w:val="24"/>
        </w:rPr>
        <w:t>generico:</w:t>
      </w:r>
      <w:r>
        <w:rPr>
          <w:sz w:val="24"/>
          <w:szCs w:val="24"/>
          <w:lang w:val="en-US"/>
        </w:rPr>
        <w:t xml:space="preserve"> </w:t>
      </w:r>
    </w:p>
    <w:p w:rsidR="00994EB9" w:rsidRPr="00994EB9" w:rsidRDefault="00994EB9" w:rsidP="00994EB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812943" cy="3156676"/>
            <wp:effectExtent l="0" t="0" r="6985" b="571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77" cy="31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B9" w:rsidRDefault="00F55B02" w:rsidP="00994EB9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="00994EB9">
        <w:rPr>
          <w:sz w:val="24"/>
          <w:szCs w:val="24"/>
        </w:rPr>
        <w:t xml:space="preserve"> possibile vedere questa implementazione anche nelle immagini precedenti ( </w:t>
      </w:r>
      <w:hyperlink w:anchor="codiceOutOfBounds" w:history="1">
        <w:r w:rsidR="00994EB9" w:rsidRPr="00994EB9">
          <w:rPr>
            <w:rStyle w:val="Collegamentoipertestuale"/>
            <w:sz w:val="24"/>
            <w:szCs w:val="24"/>
          </w:rPr>
          <w:t>qui</w:t>
        </w:r>
      </w:hyperlink>
      <w:r w:rsidR="00994EB9">
        <w:rPr>
          <w:sz w:val="24"/>
          <w:szCs w:val="24"/>
        </w:rPr>
        <w:t xml:space="preserve"> e </w:t>
      </w:r>
      <w:hyperlink w:anchor="codiceAnimazione" w:history="1">
        <w:r w:rsidR="00994EB9" w:rsidRPr="00994EB9">
          <w:rPr>
            <w:rStyle w:val="Collegamentoipertestuale"/>
            <w:sz w:val="24"/>
            <w:szCs w:val="24"/>
          </w:rPr>
          <w:t>qui</w:t>
        </w:r>
      </w:hyperlink>
      <w:r w:rsidR="00994EB9">
        <w:rPr>
          <w:sz w:val="24"/>
          <w:szCs w:val="24"/>
        </w:rPr>
        <w:t>)</w:t>
      </w:r>
      <w:r w:rsidR="00556261">
        <w:rPr>
          <w:sz w:val="24"/>
          <w:szCs w:val="24"/>
        </w:rPr>
        <w:t>.</w:t>
      </w:r>
    </w:p>
    <w:p w:rsidR="00556261" w:rsidRDefault="00556261" w:rsidP="00994EB9">
      <w:pPr>
        <w:rPr>
          <w:sz w:val="24"/>
          <w:szCs w:val="24"/>
        </w:rPr>
      </w:pPr>
      <w:r>
        <w:rPr>
          <w:sz w:val="24"/>
          <w:szCs w:val="24"/>
        </w:rPr>
        <w:t>Praticamente nell</w:t>
      </w:r>
      <w:r w:rsidRPr="00556261">
        <w:rPr>
          <w:sz w:val="24"/>
          <w:szCs w:val="24"/>
        </w:rPr>
        <w:t>’</w:t>
      </w:r>
      <w:r>
        <w:rPr>
          <w:sz w:val="24"/>
          <w:szCs w:val="24"/>
        </w:rPr>
        <w:t>animazione facciamo in modo di alternare l-utilizzo del primo e secondo buffer per evitare di lavorare su quello visualizzato al momento.</w:t>
      </w:r>
    </w:p>
    <w:p w:rsidR="00556261" w:rsidRDefault="00556261" w:rsidP="00994EB9">
      <w:pPr>
        <w:rPr>
          <w:sz w:val="24"/>
          <w:szCs w:val="24"/>
        </w:rPr>
      </w:pPr>
      <w:r>
        <w:rPr>
          <w:sz w:val="24"/>
          <w:szCs w:val="24"/>
        </w:rPr>
        <w:t xml:space="preserve">Nella 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 xml:space="preserve"> abbiamo dovuto lavorare sullo stesso problema, infatti lavoriamo prima su result1 e poi su result2.</w:t>
      </w:r>
    </w:p>
    <w:p w:rsidR="00556261" w:rsidRDefault="00556261" w:rsidP="00994EB9">
      <w:pPr>
        <w:rPr>
          <w:sz w:val="24"/>
          <w:szCs w:val="24"/>
        </w:rPr>
      </w:pPr>
      <w:r>
        <w:rPr>
          <w:sz w:val="24"/>
          <w:szCs w:val="24"/>
        </w:rPr>
        <w:t xml:space="preserve">Un problema extra da risolvere è stato quello dell’immagine residua, ovvero rimaneva nella </w:t>
      </w:r>
      <w:proofErr w:type="spellStart"/>
      <w:r>
        <w:rPr>
          <w:sz w:val="24"/>
          <w:szCs w:val="24"/>
        </w:rPr>
        <w:t>BufferedImage</w:t>
      </w:r>
      <w:proofErr w:type="spellEnd"/>
      <w:r>
        <w:rPr>
          <w:sz w:val="24"/>
          <w:szCs w:val="24"/>
        </w:rPr>
        <w:t xml:space="preserve"> bordi dell’immagine ruotata in precedenza.</w:t>
      </w:r>
    </w:p>
    <w:p w:rsidR="00556261" w:rsidRDefault="00556261" w:rsidP="00994EB9">
      <w:pPr>
        <w:rPr>
          <w:sz w:val="24"/>
          <w:szCs w:val="24"/>
        </w:rPr>
      </w:pPr>
      <w:r>
        <w:rPr>
          <w:sz w:val="24"/>
          <w:szCs w:val="24"/>
        </w:rPr>
        <w:t xml:space="preserve">Per risolverlo copiamo una immagine vuota prima ogni volta che dobbiamo fare la </w:t>
      </w:r>
      <w:proofErr w:type="spellStart"/>
      <w:r>
        <w:rPr>
          <w:sz w:val="24"/>
          <w:szCs w:val="24"/>
        </w:rPr>
        <w:t>rotation</w:t>
      </w:r>
      <w:proofErr w:type="spellEnd"/>
    </w:p>
    <w:p w:rsidR="00556261" w:rsidRPr="00994EB9" w:rsidRDefault="00556261" w:rsidP="00994E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5795" cy="718185"/>
            <wp:effectExtent l="0" t="0" r="8255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22" w:rsidRPr="00405522" w:rsidRDefault="00405522" w:rsidP="00405522">
      <w:pPr>
        <w:pStyle w:val="Titolo1"/>
        <w:rPr>
          <w:sz w:val="40"/>
          <w:szCs w:val="40"/>
        </w:rPr>
      </w:pPr>
      <w:r w:rsidRPr="00405522">
        <w:rPr>
          <w:sz w:val="40"/>
          <w:szCs w:val="40"/>
        </w:rPr>
        <w:lastRenderedPageBreak/>
        <w:t xml:space="preserve">Considerazioni </w:t>
      </w:r>
      <w:r w:rsidR="00556261">
        <w:rPr>
          <w:sz w:val="40"/>
          <w:szCs w:val="40"/>
        </w:rPr>
        <w:t xml:space="preserve">finali </w:t>
      </w:r>
      <w:r w:rsidR="00556261" w:rsidRPr="00F55B02">
        <w:rPr>
          <w:sz w:val="40"/>
          <w:szCs w:val="40"/>
        </w:rPr>
        <w:t>p</w:t>
      </w:r>
      <w:r w:rsidRPr="00F55B02">
        <w:rPr>
          <w:sz w:val="40"/>
          <w:szCs w:val="40"/>
        </w:rPr>
        <w:t>rogetto</w:t>
      </w:r>
    </w:p>
    <w:p w:rsidR="00556261" w:rsidRDefault="00556261" w:rsidP="00405522">
      <w:pPr>
        <w:rPr>
          <w:sz w:val="24"/>
          <w:szCs w:val="24"/>
        </w:rPr>
      </w:pPr>
    </w:p>
    <w:p w:rsidR="00405522" w:rsidRDefault="00556261" w:rsidP="00405522">
      <w:pPr>
        <w:rPr>
          <w:sz w:val="24"/>
          <w:szCs w:val="24"/>
        </w:rPr>
      </w:pPr>
      <w:r>
        <w:rPr>
          <w:sz w:val="24"/>
          <w:szCs w:val="24"/>
        </w:rPr>
        <w:t>Il progetto è stato abbastanza semplice, abbiamo avuto leggere difficoltà durante l’implementazione del double buffer e non siano ancora pienamente convinti sia stato implementato nella maniera più efficace, ma tutto sommato siamo soddisfatti del risultato finale ottenuto.</w:t>
      </w:r>
    </w:p>
    <w:p w:rsidR="00556261" w:rsidRPr="00556261" w:rsidRDefault="00556261" w:rsidP="00405522">
      <w:pPr>
        <w:rPr>
          <w:sz w:val="24"/>
          <w:szCs w:val="24"/>
          <w:u w:val="single"/>
        </w:rPr>
      </w:pPr>
    </w:p>
    <w:p w:rsidR="00405522" w:rsidRPr="00EC52A4" w:rsidRDefault="00405522" w:rsidP="00405522">
      <w:pPr>
        <w:rPr>
          <w:u w:val="single"/>
        </w:rPr>
      </w:pPr>
      <w:bookmarkStart w:id="2" w:name="_GoBack"/>
      <w:bookmarkEnd w:id="2"/>
    </w:p>
    <w:p w:rsidR="00405522" w:rsidRDefault="00405522" w:rsidP="00405522"/>
    <w:p w:rsidR="00405522" w:rsidRPr="00405522" w:rsidRDefault="00405522" w:rsidP="00405522"/>
    <w:p w:rsidR="00405522" w:rsidRDefault="00405522" w:rsidP="00405522"/>
    <w:p w:rsidR="00405522" w:rsidRPr="00855982" w:rsidRDefault="00405522" w:rsidP="00405522"/>
    <w:sectPr w:rsidR="00405522" w:rsidRPr="00855982" w:rsidSect="00855982">
      <w:footerReference w:type="defaul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CDF" w:rsidRDefault="00FF0CDF" w:rsidP="00855982">
      <w:pPr>
        <w:spacing w:after="0" w:line="240" w:lineRule="auto"/>
      </w:pPr>
      <w:r>
        <w:separator/>
      </w:r>
    </w:p>
  </w:endnote>
  <w:endnote w:type="continuationSeparator" w:id="0">
    <w:p w:rsidR="00FF0CDF" w:rsidRDefault="00FF0CD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CDF" w:rsidRDefault="00FF0CDF" w:rsidP="00855982">
      <w:pPr>
        <w:spacing w:after="0" w:line="240" w:lineRule="auto"/>
      </w:pPr>
      <w:r>
        <w:separator/>
      </w:r>
    </w:p>
  </w:footnote>
  <w:footnote w:type="continuationSeparator" w:id="0">
    <w:p w:rsidR="00FF0CDF" w:rsidRDefault="00FF0CD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061AEC"/>
    <w:multiLevelType w:val="hybridMultilevel"/>
    <w:tmpl w:val="3188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F4"/>
    <w:rsid w:val="000E362A"/>
    <w:rsid w:val="001D4362"/>
    <w:rsid w:val="00405522"/>
    <w:rsid w:val="00556261"/>
    <w:rsid w:val="00741FF4"/>
    <w:rsid w:val="007833A7"/>
    <w:rsid w:val="00855982"/>
    <w:rsid w:val="00912F7D"/>
    <w:rsid w:val="00994EB9"/>
    <w:rsid w:val="009D4629"/>
    <w:rsid w:val="00A10484"/>
    <w:rsid w:val="00A974D0"/>
    <w:rsid w:val="00E71784"/>
    <w:rsid w:val="00EC52A4"/>
    <w:rsid w:val="00F55B02"/>
    <w:rsid w:val="00FD262C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489AC-1182-4A01-99DA-7279F86F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4629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aragrafoelenco">
    <w:name w:val="List Paragraph"/>
    <w:basedOn w:val="Normale"/>
    <w:uiPriority w:val="34"/>
    <w:unhideWhenUsed/>
    <w:qFormat/>
    <w:rsid w:val="00912F7D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994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te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61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Andries</dc:creator>
  <cp:lastModifiedBy>Alex Andries</cp:lastModifiedBy>
  <cp:revision>4</cp:revision>
  <dcterms:created xsi:type="dcterms:W3CDTF">2019-06-20T08:49:00Z</dcterms:created>
  <dcterms:modified xsi:type="dcterms:W3CDTF">2019-06-20T09:58:00Z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